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34B23" w14:textId="77777777" w:rsidR="00966A55" w:rsidRDefault="00323174">
      <w:pPr>
        <w:pStyle w:val="Heading1"/>
      </w:pPr>
      <w:r w:rsidRPr="00323174">
        <w:t>Privacy Policy</w:t>
      </w:r>
    </w:p>
    <w:p w14:paraId="1B564067" w14:textId="77777777" w:rsidR="00966A55" w:rsidRDefault="00323174" w:rsidP="00323174">
      <w:pPr>
        <w:ind w:firstLine="720"/>
      </w:pPr>
      <w:r w:rsidRPr="00323174">
        <w:t xml:space="preserve">This is the official Privacy Policy for the Eastside Info application, the official information application for members of Eastside Baptist Church Claxton Ga.  Under NO circumstances does this application and the developer(s) ever do the following: track user information, harvest personal data, collect any information for research, or anything of similar nature.  We value your personal data and your data remains your own.  This application does take advantage of the Facebook Graph API and the Firebase </w:t>
      </w:r>
      <w:proofErr w:type="spellStart"/>
      <w:r w:rsidRPr="00323174">
        <w:t>Firestore</w:t>
      </w:r>
      <w:proofErr w:type="spellEnd"/>
      <w:r w:rsidRPr="00323174">
        <w:t xml:space="preserve"> database structure and SDK; however, any data these companies use is not associated with the developer(s) and beyond our control.  Thank you for using Eastside Info, and we value your privacy.</w:t>
      </w:r>
    </w:p>
    <w:sectPr w:rsidR="00966A55">
      <w:footerReference w:type="default" r:id="rId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9F54B" w14:textId="77777777" w:rsidR="00383905" w:rsidRDefault="00383905">
      <w:pPr>
        <w:spacing w:before="0" w:after="0" w:line="240" w:lineRule="auto"/>
      </w:pPr>
      <w:r>
        <w:separator/>
      </w:r>
    </w:p>
    <w:p w14:paraId="2DF43755" w14:textId="77777777" w:rsidR="00383905" w:rsidRDefault="00383905"/>
  </w:endnote>
  <w:endnote w:type="continuationSeparator" w:id="0">
    <w:p w14:paraId="2AD2A8DA" w14:textId="77777777" w:rsidR="00383905" w:rsidRDefault="00383905">
      <w:pPr>
        <w:spacing w:before="0" w:after="0" w:line="240" w:lineRule="auto"/>
      </w:pPr>
      <w:r>
        <w:continuationSeparator/>
      </w:r>
    </w:p>
    <w:p w14:paraId="6EA48504" w14:textId="77777777" w:rsidR="00383905" w:rsidRDefault="00383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0582E3A7" w14:textId="77777777" w:rsidR="00323174" w:rsidRDefault="0032317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A5C83" w14:textId="77777777" w:rsidR="00383905" w:rsidRDefault="00383905">
      <w:pPr>
        <w:spacing w:before="0" w:after="0" w:line="240" w:lineRule="auto"/>
      </w:pPr>
      <w:r>
        <w:separator/>
      </w:r>
    </w:p>
    <w:p w14:paraId="346BE243" w14:textId="77777777" w:rsidR="00383905" w:rsidRDefault="00383905"/>
  </w:footnote>
  <w:footnote w:type="continuationSeparator" w:id="0">
    <w:p w14:paraId="4080EDC9" w14:textId="77777777" w:rsidR="00383905" w:rsidRDefault="00383905">
      <w:pPr>
        <w:spacing w:before="0" w:after="0" w:line="240" w:lineRule="auto"/>
      </w:pPr>
      <w:r>
        <w:continuationSeparator/>
      </w:r>
    </w:p>
    <w:p w14:paraId="2D2F12C2" w14:textId="77777777" w:rsidR="00383905" w:rsidRDefault="003839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74"/>
    <w:rsid w:val="001A3CAB"/>
    <w:rsid w:val="00323174"/>
    <w:rsid w:val="00383905"/>
    <w:rsid w:val="006D4920"/>
    <w:rsid w:val="0096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527569"/>
  <w15:chartTrackingRefBased/>
  <w15:docId w15:val="{6EE88106-E709-D94B-918A-FE842B2E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6D492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49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enscarboro/Library/Containers/com.microsoft.Word/Data/Library/Application%20Support/Microsoft/Office/16.0/DTS/en-US%7bEA24ADE8-3A8D-C046-A273-85D9786427BF%7d/%7bF757DEEA-ECEC-9441-8F7E-7239D0C53CB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{F757DEEA-ECEC-9441-8F7E-7239D0C53CBA}tf10002076.dotx</Template>
  <TotalTime>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Scarboro, Stephen Alexander</dc:creator>
  <cp:keywords/>
  <dc:description/>
  <cp:lastModifiedBy>Scarboro, Stephen Alexander</cp:lastModifiedBy>
  <cp:revision>3</cp:revision>
  <cp:lastPrinted>2020-05-21T21:54:00Z</cp:lastPrinted>
  <dcterms:created xsi:type="dcterms:W3CDTF">2020-05-21T21:54:00Z</dcterms:created>
  <dcterms:modified xsi:type="dcterms:W3CDTF">2020-05-21T21:54:00Z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